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7F" w:rsidRDefault="0050247F" w:rsidP="0050247F">
      <w:pPr>
        <w:pStyle w:val="Titel"/>
      </w:pPr>
      <w:r>
        <w:t>Anfrage</w:t>
      </w:r>
    </w:p>
    <w:p w:rsidR="0050247F" w:rsidRPr="0050247F" w:rsidRDefault="0050247F" w:rsidP="0050247F">
      <w:pPr>
        <w:pBdr>
          <w:bottom w:val="single" w:sz="4" w:space="1" w:color="auto"/>
        </w:pBdr>
      </w:pPr>
    </w:p>
    <w:p w:rsidR="0050247F" w:rsidRDefault="0050247F" w:rsidP="0050247F">
      <w:pPr>
        <w:pBdr>
          <w:bottom w:val="single" w:sz="4" w:space="1" w:color="auto"/>
        </w:pBdr>
      </w:pPr>
      <w:r>
        <w:t>Anfrage</w:t>
      </w:r>
      <w:r>
        <w:tab/>
        <w:t xml:space="preserve"> von</w:t>
      </w:r>
      <w:r>
        <w:tab/>
      </w:r>
      <w:r>
        <w:tab/>
        <w:t>: Frithjof Hoppe</w:t>
      </w:r>
    </w:p>
    <w:p w:rsidR="0050247F" w:rsidRDefault="0050247F" w:rsidP="0050247F">
      <w:pPr>
        <w:pBdr>
          <w:bottom w:val="single" w:sz="4" w:space="1" w:color="auto"/>
        </w:pBdr>
        <w:spacing w:after="0"/>
      </w:pPr>
      <w:r>
        <w:t>Themen</w:t>
      </w:r>
      <w:r>
        <w:tab/>
      </w:r>
      <w:r>
        <w:tab/>
      </w:r>
      <w:r>
        <w:tab/>
        <w:t xml:space="preserve">: </w:t>
      </w:r>
      <w:r w:rsidR="00575793">
        <w:t>Netzwerkkabel-Test</w:t>
      </w:r>
    </w:p>
    <w:p w:rsidR="0050247F" w:rsidRDefault="0050247F" w:rsidP="0050247F">
      <w:pPr>
        <w:pBdr>
          <w:bottom w:val="single" w:sz="4" w:space="1" w:color="auto"/>
        </w:pBdr>
        <w:spacing w:after="0"/>
      </w:pPr>
      <w:r>
        <w:tab/>
      </w:r>
      <w:r>
        <w:tab/>
      </w:r>
      <w:r>
        <w:tab/>
        <w:t>:</w:t>
      </w:r>
      <w:r w:rsidR="00575793">
        <w:t xml:space="preserve"> Berechtigung</w:t>
      </w:r>
      <w:r w:rsidR="00652EE2">
        <w:t xml:space="preserve"> für S</w:t>
      </w:r>
      <w:r w:rsidR="00575793">
        <w:t xml:space="preserve">W-Drucker </w:t>
      </w:r>
    </w:p>
    <w:p w:rsidR="0050247F" w:rsidRDefault="0050247F" w:rsidP="0050247F"/>
    <w:p w:rsidR="0050247F" w:rsidRDefault="00575793" w:rsidP="00575793">
      <w:pPr>
        <w:spacing w:after="0"/>
      </w:pPr>
      <w:r w:rsidRPr="00575793">
        <w:t>Netzwerkkabel-Test</w:t>
      </w:r>
    </w:p>
    <w:p w:rsidR="00575793" w:rsidRDefault="00575793" w:rsidP="0050247F">
      <w:pPr>
        <w:rPr>
          <w:b w:val="0"/>
        </w:rPr>
      </w:pPr>
      <w:r>
        <w:rPr>
          <w:b w:val="0"/>
        </w:rPr>
        <w:t>Da wir einige Ethernet-Kabel in unserem Raum ( Zimmer 14 ) haben deren Funktionstüchtigkeit wir uns nicht mehr sicher sind, wollen wir hiermit fragen ob ihr einen Netzwerkkabeltester besitzt, d.h</w:t>
      </w:r>
      <w:r w:rsidR="00485360">
        <w:rPr>
          <w:b w:val="0"/>
        </w:rPr>
        <w:t>.</w:t>
      </w:r>
      <w:r>
        <w:rPr>
          <w:b w:val="0"/>
        </w:rPr>
        <w:t xml:space="preserve"> ein zweiteiliges Gerät welches die einzelnen Adern des Kabels testet.</w:t>
      </w:r>
    </w:p>
    <w:p w:rsidR="00B12E6D" w:rsidRDefault="00B12E6D" w:rsidP="0050247F">
      <w:pPr>
        <w:rPr>
          <w:b w:val="0"/>
        </w:rPr>
      </w:pPr>
    </w:p>
    <w:p w:rsidR="00575793" w:rsidRDefault="00B12E6D" w:rsidP="00B12E6D">
      <w:pPr>
        <w:spacing w:after="0"/>
      </w:pPr>
      <w:r>
        <w:t>Berechtigung SW-Drucker 2. OG</w:t>
      </w:r>
    </w:p>
    <w:p w:rsidR="00B12E6D" w:rsidRDefault="00B12E6D" w:rsidP="0050247F">
      <w:pPr>
        <w:rPr>
          <w:b w:val="0"/>
        </w:rPr>
      </w:pPr>
      <w:r>
        <w:rPr>
          <w:b w:val="0"/>
        </w:rPr>
        <w:t>Da es in letzter Zeit vermehrt vorkam, dass wir Dokumente wegen der Übersicht im DIN A3-Format drucken wollten, fragen wir hiermit ob es euch möglich wäre</w:t>
      </w:r>
      <w:r w:rsidR="00057AEA">
        <w:rPr>
          <w:b w:val="0"/>
        </w:rPr>
        <w:t>,</w:t>
      </w:r>
      <w:r>
        <w:rPr>
          <w:b w:val="0"/>
        </w:rPr>
        <w:t xml:space="preserve"> unserer Notebooks für den Zugriff auf diesen freizugeben. Im Anhang befinden sich die MAC-Adressen unserer Geräte um dies zu ermöglichen.</w:t>
      </w:r>
    </w:p>
    <w:p w:rsidR="00061034" w:rsidRDefault="00061034" w:rsidP="00061034">
      <w:pPr>
        <w:pBdr>
          <w:top w:val="single" w:sz="4" w:space="1" w:color="auto"/>
        </w:pBdr>
        <w:rPr>
          <w:b w:val="0"/>
        </w:rPr>
      </w:pPr>
    </w:p>
    <w:p w:rsidR="00061034" w:rsidRDefault="00061034" w:rsidP="00061034">
      <w:pPr>
        <w:spacing w:after="0"/>
        <w:rPr>
          <w:b w:val="0"/>
        </w:rPr>
      </w:pPr>
      <w:r>
        <w:rPr>
          <w:b w:val="0"/>
        </w:rPr>
        <w:t>Mit freundlichen Grüssen</w:t>
      </w:r>
    </w:p>
    <w:p w:rsidR="00061034" w:rsidRDefault="00061034" w:rsidP="0050247F">
      <w:pPr>
        <w:rPr>
          <w:b w:val="0"/>
        </w:rPr>
      </w:pPr>
      <w:r>
        <w:rPr>
          <w:b w:val="0"/>
        </w:rPr>
        <w:t>CoffeeCode</w:t>
      </w:r>
    </w:p>
    <w:p w:rsidR="005E11E0" w:rsidRDefault="005E11E0" w:rsidP="0050247F">
      <w:pPr>
        <w:rPr>
          <w:b w:val="0"/>
        </w:rPr>
      </w:pPr>
    </w:p>
    <w:p w:rsidR="005E11E0" w:rsidRDefault="005E11E0" w:rsidP="0050247F">
      <w:pPr>
        <w:rPr>
          <w:b w:val="0"/>
        </w:rPr>
      </w:pPr>
    </w:p>
    <w:p w:rsidR="005E11E0" w:rsidRDefault="005E11E0" w:rsidP="005E11E0">
      <w:pPr>
        <w:spacing w:after="0"/>
        <w:rPr>
          <w:b w:val="0"/>
        </w:rPr>
      </w:pPr>
      <w:r>
        <w:rPr>
          <w:b w:val="0"/>
        </w:rPr>
        <w:t xml:space="preserve">Bei Fragen bitte an </w:t>
      </w:r>
      <w:hyperlink r:id="rId9" w:history="1">
        <w:r w:rsidRPr="00F05E22">
          <w:rPr>
            <w:rStyle w:val="Hyperlink"/>
            <w:b w:val="0"/>
          </w:rPr>
          <w:t>coffeecode@gmx.ch</w:t>
        </w:r>
      </w:hyperlink>
      <w:r>
        <w:rPr>
          <w:b w:val="0"/>
        </w:rPr>
        <w:t xml:space="preserve"> </w:t>
      </w:r>
      <w:r w:rsidR="00F7139D">
        <w:rPr>
          <w:b w:val="0"/>
        </w:rPr>
        <w:t>( A</w:t>
      </w:r>
      <w:r>
        <w:rPr>
          <w:b w:val="0"/>
        </w:rPr>
        <w:t>llgemein )</w:t>
      </w:r>
    </w:p>
    <w:p w:rsidR="005E11E0" w:rsidRDefault="008109CB" w:rsidP="0050247F">
      <w:pPr>
        <w:rPr>
          <w:b w:val="0"/>
        </w:rPr>
      </w:pPr>
      <w:r>
        <w:rPr>
          <w:b w:val="0"/>
        </w:rPr>
        <w:t>o</w:t>
      </w:r>
      <w:r w:rsidR="005E11E0">
        <w:rPr>
          <w:b w:val="0"/>
        </w:rPr>
        <w:t xml:space="preserve">der               </w:t>
      </w:r>
      <w:r>
        <w:rPr>
          <w:b w:val="0"/>
        </w:rPr>
        <w:t xml:space="preserve"> </w:t>
      </w:r>
      <w:bookmarkStart w:id="0" w:name="_GoBack"/>
      <w:bookmarkEnd w:id="0"/>
      <w:r w:rsidR="005E11E0">
        <w:rPr>
          <w:b w:val="0"/>
        </w:rPr>
        <w:t xml:space="preserve">  an </w:t>
      </w:r>
      <w:hyperlink r:id="rId10" w:history="1">
        <w:r w:rsidR="005E11E0" w:rsidRPr="00F05E22">
          <w:rPr>
            <w:rStyle w:val="Hyperlink"/>
            <w:b w:val="0"/>
          </w:rPr>
          <w:t>hoppef.tl-cc@gmx.ch</w:t>
        </w:r>
      </w:hyperlink>
      <w:r w:rsidR="005E11E0">
        <w:rPr>
          <w:b w:val="0"/>
        </w:rPr>
        <w:t xml:space="preserve"> ( Frithjof Hoppe )</w:t>
      </w:r>
    </w:p>
    <w:p w:rsidR="005E11E0" w:rsidRPr="00B12E6D" w:rsidRDefault="005E11E0" w:rsidP="0050247F">
      <w:pPr>
        <w:rPr>
          <w:b w:val="0"/>
        </w:rPr>
      </w:pPr>
    </w:p>
    <w:sectPr w:rsidR="005E11E0" w:rsidRPr="00B12E6D" w:rsidSect="00E467E4">
      <w:headerReference w:type="default" r:id="rId11"/>
      <w:footerReference w:type="default" r:id="rId12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F5" w:rsidRDefault="00DE75F5" w:rsidP="007F3E8A">
      <w:pPr>
        <w:spacing w:after="0" w:line="240" w:lineRule="auto"/>
      </w:pPr>
      <w:r>
        <w:separator/>
      </w:r>
    </w:p>
  </w:endnote>
  <w:endnote w:type="continuationSeparator" w:id="0">
    <w:p w:rsidR="00DE75F5" w:rsidRDefault="00DE75F5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CDBFB1" wp14:editId="703F99ED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7FFE11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8109CB">
              <w:rPr>
                <w:bCs/>
                <w:noProof/>
              </w:rPr>
              <w:t>1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8109CB">
              <w:rPr>
                <w:bCs/>
                <w:noProof/>
              </w:rPr>
              <w:t>1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DF368F" w:rsidP="00DF368F">
    <w:pPr>
      <w:pStyle w:val="Fuzeile"/>
    </w:pPr>
    <w:r>
      <w:tab/>
    </w:r>
    <w:r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F5" w:rsidRDefault="00DE75F5" w:rsidP="007F3E8A">
      <w:pPr>
        <w:spacing w:after="0" w:line="240" w:lineRule="auto"/>
      </w:pPr>
      <w:r>
        <w:separator/>
      </w:r>
    </w:p>
  </w:footnote>
  <w:footnote w:type="continuationSeparator" w:id="0">
    <w:p w:rsidR="00DE75F5" w:rsidRDefault="00DE75F5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EF2BCF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5E11E0">
      <w:t>Frithjof Hoppe</w:t>
    </w:r>
  </w:p>
  <w:p w:rsidR="0078025E" w:rsidRDefault="005E11E0">
    <w:pPr>
      <w:pStyle w:val="Kopfzeile"/>
    </w:pPr>
    <w:r>
      <w:tab/>
    </w:r>
    <w:r>
      <w:tab/>
      <w:t>24</w:t>
    </w:r>
    <w:r w:rsidR="0078025E">
      <w:t>.02.2017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6D3E83"/>
    <w:multiLevelType w:val="multilevel"/>
    <w:tmpl w:val="0807001D"/>
    <w:numStyleLink w:val="Listen"/>
  </w:abstractNum>
  <w:abstractNum w:abstractNumId="14" w15:restartNumberingAfterBreak="0">
    <w:nsid w:val="73031A12"/>
    <w:multiLevelType w:val="multilevel"/>
    <w:tmpl w:val="0807001D"/>
    <w:numStyleLink w:val="Listen"/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xMjE1MzQxMDYyNDJR0lEKTi0uzszPAykwqgUA784ZQCwAAAA="/>
  </w:docVars>
  <w:rsids>
    <w:rsidRoot w:val="0050247F"/>
    <w:rsid w:val="00057AEA"/>
    <w:rsid w:val="00061034"/>
    <w:rsid w:val="000764C0"/>
    <w:rsid w:val="00080770"/>
    <w:rsid w:val="0011313B"/>
    <w:rsid w:val="00256556"/>
    <w:rsid w:val="00276455"/>
    <w:rsid w:val="002B6F4A"/>
    <w:rsid w:val="002E3FED"/>
    <w:rsid w:val="00333717"/>
    <w:rsid w:val="0033548B"/>
    <w:rsid w:val="003A17C7"/>
    <w:rsid w:val="0043387D"/>
    <w:rsid w:val="00485360"/>
    <w:rsid w:val="00493978"/>
    <w:rsid w:val="004A09B4"/>
    <w:rsid w:val="004E583C"/>
    <w:rsid w:val="004F335C"/>
    <w:rsid w:val="0050247F"/>
    <w:rsid w:val="00506184"/>
    <w:rsid w:val="00541A22"/>
    <w:rsid w:val="00575793"/>
    <w:rsid w:val="005A67ED"/>
    <w:rsid w:val="005E11E0"/>
    <w:rsid w:val="005F4DF4"/>
    <w:rsid w:val="00652EE2"/>
    <w:rsid w:val="00663B73"/>
    <w:rsid w:val="006B70E9"/>
    <w:rsid w:val="006C640C"/>
    <w:rsid w:val="006F4807"/>
    <w:rsid w:val="007222DA"/>
    <w:rsid w:val="00746807"/>
    <w:rsid w:val="0077021E"/>
    <w:rsid w:val="0078025E"/>
    <w:rsid w:val="007F3E8A"/>
    <w:rsid w:val="00806346"/>
    <w:rsid w:val="008109CB"/>
    <w:rsid w:val="00873CF8"/>
    <w:rsid w:val="008B68E8"/>
    <w:rsid w:val="008C493B"/>
    <w:rsid w:val="008F7428"/>
    <w:rsid w:val="009771B4"/>
    <w:rsid w:val="00985608"/>
    <w:rsid w:val="009A2C80"/>
    <w:rsid w:val="00A57A80"/>
    <w:rsid w:val="00AB382B"/>
    <w:rsid w:val="00B12E6D"/>
    <w:rsid w:val="00B23E19"/>
    <w:rsid w:val="00CD59B3"/>
    <w:rsid w:val="00D0690F"/>
    <w:rsid w:val="00D07C8B"/>
    <w:rsid w:val="00D62680"/>
    <w:rsid w:val="00D7479F"/>
    <w:rsid w:val="00DE75F5"/>
    <w:rsid w:val="00DF368F"/>
    <w:rsid w:val="00E467E4"/>
    <w:rsid w:val="00E971B3"/>
    <w:rsid w:val="00E97A0B"/>
    <w:rsid w:val="00EF5935"/>
    <w:rsid w:val="00F7139D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D092F43-8C57-45CA-90C4-A757B49B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5E1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hoppef.tl-cc@gmx.ch" TargetMode="External"/><Relationship Id="rId4" Type="http://schemas.openxmlformats.org/officeDocument/2006/relationships/styles" Target="styles.xml"/><Relationship Id="rId9" Type="http://schemas.openxmlformats.org/officeDocument/2006/relationships/hyperlink" Target="mailto:coffeecode@gmx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rporate%20Design\Word-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F9A678-249C-4E60-9F8A-A25CA490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Word-Vorlage.dotx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Frithjof Hoppe</cp:lastModifiedBy>
  <cp:revision>9</cp:revision>
  <dcterms:created xsi:type="dcterms:W3CDTF">2017-02-24T15:08:00Z</dcterms:created>
  <dcterms:modified xsi:type="dcterms:W3CDTF">2017-02-24T16:02:00Z</dcterms:modified>
</cp:coreProperties>
</file>